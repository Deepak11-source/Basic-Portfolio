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23"/>
        <w:gridCol w:w="704"/>
        <w:gridCol w:w="6333"/>
      </w:tblGrid>
      <w:tr w:rsidR="001B2ABD" w14:paraId="2815FFD4" w14:textId="77777777" w:rsidTr="00295603">
        <w:trPr>
          <w:trHeight w:val="4676"/>
        </w:trPr>
        <w:tc>
          <w:tcPr>
            <w:tcW w:w="3523" w:type="dxa"/>
            <w:vAlign w:val="bottom"/>
          </w:tcPr>
          <w:p w14:paraId="12750CE5" w14:textId="7EA3E6C2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04" w:type="dxa"/>
          </w:tcPr>
          <w:p w14:paraId="2F7C582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33" w:type="dxa"/>
            <w:vAlign w:val="bottom"/>
          </w:tcPr>
          <w:p w14:paraId="504DA089" w14:textId="667273B9" w:rsidR="001B2ABD" w:rsidRPr="00125D83" w:rsidRDefault="00125D83" w:rsidP="001B2ABD">
            <w:pPr>
              <w:pStyle w:val="Title"/>
              <w:rPr>
                <w:rFonts w:ascii="Arial Black" w:hAnsi="Arial Black"/>
                <w:sz w:val="72"/>
                <w:szCs w:val="72"/>
              </w:rPr>
            </w:pPr>
            <w:r w:rsidRPr="00125D83">
              <w:rPr>
                <w:rFonts w:ascii="Arial Black" w:hAnsi="Arial Black"/>
                <w:sz w:val="72"/>
                <w:szCs w:val="72"/>
              </w:rPr>
              <w:t>DEEPAK NAIDU</w:t>
            </w:r>
          </w:p>
          <w:p w14:paraId="4D148A99" w14:textId="6C72A1D5" w:rsidR="001B2ABD" w:rsidRDefault="001B2ABD" w:rsidP="001B2ABD">
            <w:pPr>
              <w:pStyle w:val="Subtitle"/>
            </w:pPr>
          </w:p>
        </w:tc>
      </w:tr>
      <w:tr w:rsidR="001B2ABD" w14:paraId="52081359" w14:textId="77777777" w:rsidTr="00295603">
        <w:trPr>
          <w:trHeight w:val="7978"/>
        </w:trPr>
        <w:tc>
          <w:tcPr>
            <w:tcW w:w="3523" w:type="dxa"/>
          </w:tcPr>
          <w:sdt>
            <w:sdtPr>
              <w:id w:val="-1711873194"/>
              <w:placeholder>
                <w:docPart w:val="EC80FEB5F7F74201AE90E3D5BE62336F"/>
              </w:placeholder>
              <w:temporary/>
              <w:showingPlcHdr/>
              <w15:appearance w15:val="hidden"/>
            </w:sdtPr>
            <w:sdtEndPr/>
            <w:sdtContent>
              <w:p w14:paraId="6F041F3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1011730" w14:textId="77777777" w:rsidR="00125D83" w:rsidRPr="00125D83" w:rsidRDefault="00125D83" w:rsidP="00125D83">
            <w:pPr>
              <w:spacing w:line="360" w:lineRule="auto"/>
              <w:jc w:val="both"/>
            </w:pPr>
            <w:r w:rsidRPr="00125D83">
              <w:t>DOB: 11/08/1999</w:t>
            </w:r>
          </w:p>
          <w:p w14:paraId="6C7DDF32" w14:textId="3D8C8351" w:rsidR="00036450" w:rsidRPr="00125D83" w:rsidRDefault="00125D83" w:rsidP="00125D83">
            <w:pPr>
              <w:spacing w:line="360" w:lineRule="auto"/>
              <w:jc w:val="both"/>
            </w:pPr>
            <w:r w:rsidRPr="00125D83">
              <w:t>Branch: Information Technology (BSC-IT)</w:t>
            </w:r>
          </w:p>
          <w:p w14:paraId="33E88304" w14:textId="78B7CEC6" w:rsidR="00036450" w:rsidRDefault="00036450" w:rsidP="00036450"/>
          <w:p w14:paraId="7AC957F5" w14:textId="77777777" w:rsidR="00125D83" w:rsidRPr="00CB0055" w:rsidRDefault="00125D83" w:rsidP="00125D83">
            <w:pPr>
              <w:pStyle w:val="Heading3"/>
            </w:pPr>
            <w:r>
              <w:t>INTERESTS</w:t>
            </w:r>
          </w:p>
          <w:p w14:paraId="19404A0B" w14:textId="77777777" w:rsidR="00125D83" w:rsidRDefault="00125D83" w:rsidP="00125D83">
            <w:pPr>
              <w:spacing w:line="360" w:lineRule="auto"/>
            </w:pPr>
            <w:r>
              <w:t xml:space="preserve"> Traveling</w:t>
            </w:r>
          </w:p>
          <w:p w14:paraId="43DFC647" w14:textId="7AC67A3D" w:rsidR="00AE15AC" w:rsidRDefault="00125D83" w:rsidP="00125D83">
            <w:pPr>
              <w:spacing w:line="360" w:lineRule="auto"/>
            </w:pPr>
            <w:r>
              <w:t xml:space="preserve"> Cricket</w:t>
            </w:r>
          </w:p>
          <w:p w14:paraId="109BE326" w14:textId="36D0E47F" w:rsidR="00125D83" w:rsidRDefault="00125D83" w:rsidP="00125D83">
            <w:pPr>
              <w:spacing w:line="360" w:lineRule="auto"/>
            </w:pPr>
            <w:r>
              <w:t xml:space="preserve"> </w:t>
            </w:r>
            <w:r w:rsidR="00CA509C">
              <w:t>Photography</w:t>
            </w:r>
          </w:p>
          <w:p w14:paraId="4765EC51" w14:textId="7A866658" w:rsidR="00125D83" w:rsidRDefault="00AE15AC" w:rsidP="00125D83">
            <w:pPr>
              <w:spacing w:line="360" w:lineRule="auto"/>
            </w:pPr>
            <w:r>
              <w:t xml:space="preserve"> </w:t>
            </w:r>
            <w:r w:rsidR="00023605">
              <w:t>Listening Music</w:t>
            </w:r>
          </w:p>
          <w:p w14:paraId="3E8476AB" w14:textId="77777777" w:rsidR="00125D83" w:rsidRDefault="00125D83" w:rsidP="00036450"/>
          <w:sdt>
            <w:sdtPr>
              <w:id w:val="-1954003311"/>
              <w:placeholder>
                <w:docPart w:val="477CFE2D7C684269A2DD1497522F469D"/>
              </w:placeholder>
              <w:temporary/>
              <w:showingPlcHdr/>
              <w15:appearance w15:val="hidden"/>
            </w:sdtPr>
            <w:sdtEndPr/>
            <w:sdtContent>
              <w:p w14:paraId="79F7020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4"/>
              </w:rPr>
              <w:id w:val="1111563247"/>
              <w:placeholder>
                <w:docPart w:val="10EF5BD8B28543BDACD63BFDF86EC3B2"/>
              </w:placeholder>
              <w:temporary/>
              <w:showingPlcHdr/>
              <w15:appearance w15:val="hidden"/>
            </w:sdtPr>
            <w:sdtEndPr/>
            <w:sdtContent>
              <w:p w14:paraId="14167F26" w14:textId="77777777" w:rsidR="004D3011" w:rsidRPr="00125D83" w:rsidRDefault="004D3011" w:rsidP="004D3011">
                <w:pPr>
                  <w:rPr>
                    <w:sz w:val="20"/>
                    <w:szCs w:val="24"/>
                  </w:rPr>
                </w:pPr>
                <w:r w:rsidRPr="00125D83">
                  <w:rPr>
                    <w:sz w:val="20"/>
                    <w:szCs w:val="24"/>
                  </w:rPr>
                  <w:t>PHONE:</w:t>
                </w:r>
              </w:p>
            </w:sdtContent>
          </w:sdt>
          <w:p w14:paraId="3E1880CA" w14:textId="4BFA1795" w:rsidR="004D3011" w:rsidRPr="00125D83" w:rsidRDefault="00125D83" w:rsidP="004D3011">
            <w:pPr>
              <w:rPr>
                <w:sz w:val="20"/>
                <w:szCs w:val="24"/>
              </w:rPr>
            </w:pPr>
            <w:r w:rsidRPr="00125D83">
              <w:rPr>
                <w:sz w:val="20"/>
                <w:szCs w:val="24"/>
              </w:rPr>
              <w:t>09821</w:t>
            </w:r>
            <w:r w:rsidR="00BD7A54">
              <w:rPr>
                <w:sz w:val="20"/>
                <w:szCs w:val="24"/>
              </w:rPr>
              <w:t>5</w:t>
            </w:r>
            <w:r w:rsidRPr="00125D83">
              <w:rPr>
                <w:sz w:val="20"/>
                <w:szCs w:val="24"/>
              </w:rPr>
              <w:t>62886</w:t>
            </w:r>
          </w:p>
          <w:p w14:paraId="4D1190C3" w14:textId="77777777" w:rsidR="004D3011" w:rsidRPr="00125D83" w:rsidRDefault="004D3011" w:rsidP="004D3011">
            <w:pPr>
              <w:rPr>
                <w:sz w:val="20"/>
                <w:szCs w:val="24"/>
              </w:rPr>
            </w:pPr>
          </w:p>
          <w:sdt>
            <w:sdtPr>
              <w:rPr>
                <w:sz w:val="20"/>
                <w:szCs w:val="24"/>
              </w:rPr>
              <w:id w:val="-240260293"/>
              <w:placeholder>
                <w:docPart w:val="8DF1A9CB77AF4268B488395DD59B83F6"/>
              </w:placeholder>
              <w:temporary/>
              <w:showingPlcHdr/>
              <w15:appearance w15:val="hidden"/>
            </w:sdtPr>
            <w:sdtEndPr/>
            <w:sdtContent>
              <w:p w14:paraId="7F24DD03" w14:textId="77777777" w:rsidR="004D3011" w:rsidRPr="00125D83" w:rsidRDefault="004D3011" w:rsidP="004D3011">
                <w:pPr>
                  <w:rPr>
                    <w:sz w:val="20"/>
                    <w:szCs w:val="24"/>
                  </w:rPr>
                </w:pPr>
                <w:r w:rsidRPr="00125D83">
                  <w:rPr>
                    <w:sz w:val="20"/>
                    <w:szCs w:val="24"/>
                  </w:rPr>
                  <w:t>EMAIL:</w:t>
                </w:r>
              </w:p>
            </w:sdtContent>
          </w:sdt>
          <w:p w14:paraId="26CA282A" w14:textId="3EE13E3B" w:rsidR="00C23B72" w:rsidRPr="00125D83" w:rsidRDefault="00C23B72" w:rsidP="004D3011">
            <w:pPr>
              <w:rPr>
                <w:rStyle w:val="Hyperlink"/>
                <w:sz w:val="20"/>
                <w:szCs w:val="24"/>
              </w:rPr>
            </w:pPr>
            <w:r>
              <w:rPr>
                <w:sz w:val="20"/>
                <w:szCs w:val="24"/>
              </w:rPr>
              <w:t>d.naidu@somaiya.edu</w:t>
            </w:r>
          </w:p>
          <w:p w14:paraId="150F536A" w14:textId="77777777" w:rsidR="00125D83" w:rsidRDefault="00125D83" w:rsidP="00125D83">
            <w:pPr>
              <w:spacing w:line="360" w:lineRule="auto"/>
            </w:pPr>
          </w:p>
          <w:p w14:paraId="74C37165" w14:textId="621D31E0" w:rsidR="00C23B72" w:rsidRPr="004D3011" w:rsidRDefault="00C23B72" w:rsidP="00125D83">
            <w:pPr>
              <w:spacing w:line="360" w:lineRule="auto"/>
            </w:pPr>
          </w:p>
        </w:tc>
        <w:tc>
          <w:tcPr>
            <w:tcW w:w="704" w:type="dxa"/>
          </w:tcPr>
          <w:p w14:paraId="08E2364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33" w:type="dxa"/>
          </w:tcPr>
          <w:sdt>
            <w:sdtPr>
              <w:id w:val="1049110328"/>
              <w:placeholder>
                <w:docPart w:val="4CE3D74F30AC48359EBA06CAFE1677FE"/>
              </w:placeholder>
              <w:temporary/>
              <w:showingPlcHdr/>
              <w15:appearance w15:val="hidden"/>
            </w:sdtPr>
            <w:sdtEndPr/>
            <w:sdtContent>
              <w:p w14:paraId="69488AD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tbl>
            <w:tblPr>
              <w:tblStyle w:val="TableGrid"/>
              <w:tblW w:w="6098" w:type="dxa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2033"/>
              <w:gridCol w:w="2033"/>
            </w:tblGrid>
            <w:tr w:rsidR="00295603" w14:paraId="5046447A" w14:textId="77777777" w:rsidTr="00295603">
              <w:trPr>
                <w:trHeight w:val="229"/>
              </w:trPr>
              <w:tc>
                <w:tcPr>
                  <w:tcW w:w="2032" w:type="dxa"/>
                </w:tcPr>
                <w:p w14:paraId="5A74F759" w14:textId="3441A787" w:rsidR="00295603" w:rsidRDefault="00295603" w:rsidP="00036450">
                  <w:r>
                    <w:t>Examination</w:t>
                  </w:r>
                </w:p>
              </w:tc>
              <w:tc>
                <w:tcPr>
                  <w:tcW w:w="2033" w:type="dxa"/>
                </w:tcPr>
                <w:p w14:paraId="5441FB94" w14:textId="4BE7CFE6" w:rsidR="00295603" w:rsidRDefault="00295603" w:rsidP="00036450">
                  <w:r>
                    <w:t>Year</w:t>
                  </w:r>
                </w:p>
              </w:tc>
              <w:tc>
                <w:tcPr>
                  <w:tcW w:w="2033" w:type="dxa"/>
                </w:tcPr>
                <w:p w14:paraId="025D4C57" w14:textId="0794472C" w:rsidR="00295603" w:rsidRDefault="00295603" w:rsidP="00036450">
                  <w:r>
                    <w:t>Percentage/CGPA</w:t>
                  </w:r>
                </w:p>
              </w:tc>
            </w:tr>
            <w:tr w:rsidR="00295603" w14:paraId="6A6CA358" w14:textId="77777777" w:rsidTr="00295603">
              <w:trPr>
                <w:trHeight w:val="229"/>
              </w:trPr>
              <w:tc>
                <w:tcPr>
                  <w:tcW w:w="2032" w:type="dxa"/>
                </w:tcPr>
                <w:p w14:paraId="2FDE487A" w14:textId="18A24BA9" w:rsidR="00295603" w:rsidRDefault="00295603" w:rsidP="00036450">
                  <w:r>
                    <w:t>SSC</w:t>
                  </w:r>
                </w:p>
              </w:tc>
              <w:tc>
                <w:tcPr>
                  <w:tcW w:w="2033" w:type="dxa"/>
                </w:tcPr>
                <w:p w14:paraId="7D8F47E8" w14:textId="47F3AC96" w:rsidR="00295603" w:rsidRDefault="00295603" w:rsidP="00036450">
                  <w:r>
                    <w:t>2015</w:t>
                  </w:r>
                </w:p>
              </w:tc>
              <w:tc>
                <w:tcPr>
                  <w:tcW w:w="2033" w:type="dxa"/>
                </w:tcPr>
                <w:p w14:paraId="7CC69C71" w14:textId="434874B0" w:rsidR="00295603" w:rsidRDefault="00295603" w:rsidP="00036450">
                  <w:r>
                    <w:t>88.64%</w:t>
                  </w:r>
                </w:p>
              </w:tc>
            </w:tr>
            <w:tr w:rsidR="00295603" w14:paraId="1C13A53C" w14:textId="77777777" w:rsidTr="00295603">
              <w:trPr>
                <w:trHeight w:val="241"/>
              </w:trPr>
              <w:tc>
                <w:tcPr>
                  <w:tcW w:w="2032" w:type="dxa"/>
                </w:tcPr>
                <w:p w14:paraId="6A919E5D" w14:textId="2FD93922" w:rsidR="00295603" w:rsidRDefault="00295603" w:rsidP="00036450">
                  <w:r>
                    <w:t>HSC</w:t>
                  </w:r>
                </w:p>
              </w:tc>
              <w:tc>
                <w:tcPr>
                  <w:tcW w:w="2033" w:type="dxa"/>
                </w:tcPr>
                <w:p w14:paraId="6F7554DC" w14:textId="4DE77748" w:rsidR="00295603" w:rsidRDefault="00295603" w:rsidP="00036450">
                  <w:r>
                    <w:t>2017</w:t>
                  </w:r>
                </w:p>
              </w:tc>
              <w:tc>
                <w:tcPr>
                  <w:tcW w:w="2033" w:type="dxa"/>
                </w:tcPr>
                <w:p w14:paraId="03457E87" w14:textId="33929EDC" w:rsidR="00295603" w:rsidRDefault="00295603" w:rsidP="00036450">
                  <w:r>
                    <w:t>76.77%</w:t>
                  </w:r>
                </w:p>
              </w:tc>
            </w:tr>
            <w:tr w:rsidR="00295603" w14:paraId="42F61B62" w14:textId="77777777" w:rsidTr="00295603">
              <w:trPr>
                <w:trHeight w:val="229"/>
              </w:trPr>
              <w:tc>
                <w:tcPr>
                  <w:tcW w:w="2032" w:type="dxa"/>
                </w:tcPr>
                <w:p w14:paraId="4A0646BD" w14:textId="0F297EA4" w:rsidR="00295603" w:rsidRDefault="00295603" w:rsidP="00036450">
                  <w:r>
                    <w:t>FY BSC-IT</w:t>
                  </w:r>
                </w:p>
              </w:tc>
              <w:tc>
                <w:tcPr>
                  <w:tcW w:w="2033" w:type="dxa"/>
                </w:tcPr>
                <w:p w14:paraId="6DD4AF1A" w14:textId="3C7961E8" w:rsidR="00295603" w:rsidRDefault="00295603" w:rsidP="00036450">
                  <w:r>
                    <w:t>2018</w:t>
                  </w:r>
                </w:p>
              </w:tc>
              <w:tc>
                <w:tcPr>
                  <w:tcW w:w="2033" w:type="dxa"/>
                </w:tcPr>
                <w:p w14:paraId="134E6E9C" w14:textId="253C9C64" w:rsidR="00295603" w:rsidRDefault="00AE15AC" w:rsidP="00036450">
                  <w:r>
                    <w:t>6.30</w:t>
                  </w:r>
                </w:p>
              </w:tc>
            </w:tr>
            <w:tr w:rsidR="00295603" w14:paraId="6E935372" w14:textId="77777777" w:rsidTr="00295603">
              <w:trPr>
                <w:trHeight w:val="229"/>
              </w:trPr>
              <w:tc>
                <w:tcPr>
                  <w:tcW w:w="2032" w:type="dxa"/>
                </w:tcPr>
                <w:p w14:paraId="134D01AE" w14:textId="4C42B682" w:rsidR="00295603" w:rsidRDefault="00295603" w:rsidP="00036450">
                  <w:r>
                    <w:t>SY BSC-IT</w:t>
                  </w:r>
                </w:p>
              </w:tc>
              <w:tc>
                <w:tcPr>
                  <w:tcW w:w="2033" w:type="dxa"/>
                </w:tcPr>
                <w:p w14:paraId="0C4638AC" w14:textId="4A00E9CA" w:rsidR="00295603" w:rsidRDefault="00295603" w:rsidP="00036450">
                  <w:r>
                    <w:t>2019</w:t>
                  </w:r>
                </w:p>
              </w:tc>
              <w:tc>
                <w:tcPr>
                  <w:tcW w:w="2033" w:type="dxa"/>
                </w:tcPr>
                <w:p w14:paraId="7CF8C465" w14:textId="5547AA05" w:rsidR="00295603" w:rsidRDefault="00AE15AC" w:rsidP="00036450">
                  <w:r>
                    <w:t>8.00</w:t>
                  </w:r>
                </w:p>
              </w:tc>
            </w:tr>
            <w:tr w:rsidR="00295603" w14:paraId="7F5B2023" w14:textId="77777777" w:rsidTr="00295603">
              <w:trPr>
                <w:trHeight w:val="229"/>
              </w:trPr>
              <w:tc>
                <w:tcPr>
                  <w:tcW w:w="2032" w:type="dxa"/>
                </w:tcPr>
                <w:p w14:paraId="615963C1" w14:textId="7506690D" w:rsidR="00295603" w:rsidRDefault="00295603" w:rsidP="00036450">
                  <w:r>
                    <w:t>TY BSC-IT</w:t>
                  </w:r>
                </w:p>
              </w:tc>
              <w:tc>
                <w:tcPr>
                  <w:tcW w:w="2033" w:type="dxa"/>
                </w:tcPr>
                <w:p w14:paraId="3D54D9F3" w14:textId="2D3F2FFF" w:rsidR="00295603" w:rsidRDefault="00295603" w:rsidP="00036450">
                  <w:r>
                    <w:t>2020</w:t>
                  </w:r>
                </w:p>
              </w:tc>
              <w:tc>
                <w:tcPr>
                  <w:tcW w:w="2033" w:type="dxa"/>
                </w:tcPr>
                <w:p w14:paraId="7B3A1C43" w14:textId="59EC9F0F" w:rsidR="00295603" w:rsidRDefault="00AE15AC" w:rsidP="00036450">
                  <w:r>
                    <w:t>7.62</w:t>
                  </w:r>
                </w:p>
              </w:tc>
            </w:tr>
          </w:tbl>
          <w:p w14:paraId="4372B205" w14:textId="0E42CA9B" w:rsidR="00036450" w:rsidRDefault="00036450" w:rsidP="00036450"/>
          <w:p w14:paraId="7D902F99" w14:textId="1D6D115C" w:rsidR="004D3011" w:rsidRDefault="00125D83" w:rsidP="00125D83">
            <w:pPr>
              <w:pStyle w:val="Heading2"/>
            </w:pPr>
            <w:r>
              <w:t>CERTIFICATIONS</w:t>
            </w:r>
          </w:p>
          <w:p w14:paraId="7C3FB223" w14:textId="11DDED50" w:rsidR="00125D83" w:rsidRDefault="00125D83" w:rsidP="00295603">
            <w:pPr>
              <w:spacing w:line="360" w:lineRule="auto"/>
            </w:pPr>
            <w:r w:rsidRPr="00125D83">
              <w:t xml:space="preserve">Microsoft </w:t>
            </w:r>
            <w:r>
              <w:t>C</w:t>
            </w:r>
            <w:r w:rsidRPr="00125D83">
              <w:t xml:space="preserve">ertified </w:t>
            </w:r>
            <w:r>
              <w:t>A</w:t>
            </w:r>
            <w:r w:rsidRPr="00125D83">
              <w:t xml:space="preserve">zure </w:t>
            </w:r>
            <w:r>
              <w:t>F</w:t>
            </w:r>
            <w:r w:rsidRPr="00125D83">
              <w:t>undamentals</w:t>
            </w:r>
          </w:p>
          <w:p w14:paraId="09E5D42F" w14:textId="6A06499C" w:rsidR="00295603" w:rsidRDefault="00295603" w:rsidP="00295603">
            <w:pPr>
              <w:spacing w:line="360" w:lineRule="auto"/>
            </w:pPr>
            <w:r>
              <w:t>Certified Front-End Web Developer</w:t>
            </w:r>
          </w:p>
          <w:p w14:paraId="1F7F0B0D" w14:textId="70D8A639" w:rsidR="004D3011" w:rsidRPr="004D3011" w:rsidRDefault="004D3011" w:rsidP="004D3011"/>
          <w:p w14:paraId="67D7BEF9" w14:textId="77777777" w:rsidR="004D3011" w:rsidRDefault="004D3011" w:rsidP="00036450"/>
          <w:p w14:paraId="01C7334F" w14:textId="6913EFDA" w:rsidR="00AE15AC" w:rsidRPr="00AE15AC" w:rsidRDefault="00AE15AC" w:rsidP="00AE15AC"/>
        </w:tc>
      </w:tr>
    </w:tbl>
    <w:p w14:paraId="1ADB1946" w14:textId="77777777" w:rsidR="0043117B" w:rsidRDefault="00D1316A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E399" w14:textId="77777777" w:rsidR="00D1316A" w:rsidRDefault="00D1316A" w:rsidP="000C45FF">
      <w:r>
        <w:separator/>
      </w:r>
    </w:p>
  </w:endnote>
  <w:endnote w:type="continuationSeparator" w:id="0">
    <w:p w14:paraId="630461BC" w14:textId="77777777" w:rsidR="00D1316A" w:rsidRDefault="00D1316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7D687" w14:textId="77777777" w:rsidR="00D1316A" w:rsidRDefault="00D1316A" w:rsidP="000C45FF">
      <w:r>
        <w:separator/>
      </w:r>
    </w:p>
  </w:footnote>
  <w:footnote w:type="continuationSeparator" w:id="0">
    <w:p w14:paraId="1680550C" w14:textId="77777777" w:rsidR="00D1316A" w:rsidRDefault="00D1316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553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B20DD7" wp14:editId="38C9BAB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83"/>
    <w:rsid w:val="00023605"/>
    <w:rsid w:val="00036450"/>
    <w:rsid w:val="00094499"/>
    <w:rsid w:val="000C45FF"/>
    <w:rsid w:val="000E3FD1"/>
    <w:rsid w:val="00112054"/>
    <w:rsid w:val="00125D83"/>
    <w:rsid w:val="001525E1"/>
    <w:rsid w:val="00180329"/>
    <w:rsid w:val="0019001F"/>
    <w:rsid w:val="001A74A5"/>
    <w:rsid w:val="001B2ABD"/>
    <w:rsid w:val="001C631A"/>
    <w:rsid w:val="001E0391"/>
    <w:rsid w:val="001E1759"/>
    <w:rsid w:val="001F1ECC"/>
    <w:rsid w:val="00226F20"/>
    <w:rsid w:val="002400EB"/>
    <w:rsid w:val="00240674"/>
    <w:rsid w:val="00256CF7"/>
    <w:rsid w:val="00281FD5"/>
    <w:rsid w:val="00295603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528EC"/>
    <w:rsid w:val="006771D0"/>
    <w:rsid w:val="006F4B12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AE15AC"/>
    <w:rsid w:val="00B20152"/>
    <w:rsid w:val="00B359E4"/>
    <w:rsid w:val="00B57D98"/>
    <w:rsid w:val="00B70850"/>
    <w:rsid w:val="00BD7A54"/>
    <w:rsid w:val="00C066B6"/>
    <w:rsid w:val="00C23B72"/>
    <w:rsid w:val="00C37BA1"/>
    <w:rsid w:val="00C4674C"/>
    <w:rsid w:val="00C506CF"/>
    <w:rsid w:val="00C72BED"/>
    <w:rsid w:val="00C9578B"/>
    <w:rsid w:val="00CA509C"/>
    <w:rsid w:val="00CB0055"/>
    <w:rsid w:val="00D1316A"/>
    <w:rsid w:val="00D2522B"/>
    <w:rsid w:val="00D422DE"/>
    <w:rsid w:val="00D5459D"/>
    <w:rsid w:val="00DA1F4D"/>
    <w:rsid w:val="00DD172A"/>
    <w:rsid w:val="00E25A26"/>
    <w:rsid w:val="00E4381A"/>
    <w:rsid w:val="00E55D74"/>
    <w:rsid w:val="00E67BA7"/>
    <w:rsid w:val="00F5492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CC9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ak%20Naidu\AppData\Local\Microsoft\Office\16.0\DTS\en-US%7bB0CEBD04-327F-43E1-9887-DD4B05E48254%7d\%7bA256718D-2182-4A44-A18B-860E61545A4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80FEB5F7F74201AE90E3D5BE623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0488C-78B4-4F29-91AE-F19AF693A76B}"/>
      </w:docPartPr>
      <w:docPartBody>
        <w:p w:rsidR="002A5849" w:rsidRDefault="009366CD">
          <w:pPr>
            <w:pStyle w:val="EC80FEB5F7F74201AE90E3D5BE62336F"/>
          </w:pPr>
          <w:r w:rsidRPr="00D5459D">
            <w:t>Profile</w:t>
          </w:r>
        </w:p>
      </w:docPartBody>
    </w:docPart>
    <w:docPart>
      <w:docPartPr>
        <w:name w:val="477CFE2D7C684269A2DD1497522F4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60DE-978C-41CE-B995-5F3633DA35C8}"/>
      </w:docPartPr>
      <w:docPartBody>
        <w:p w:rsidR="002A5849" w:rsidRDefault="009366CD">
          <w:pPr>
            <w:pStyle w:val="477CFE2D7C684269A2DD1497522F469D"/>
          </w:pPr>
          <w:r w:rsidRPr="00CB0055">
            <w:t>Contact</w:t>
          </w:r>
        </w:p>
      </w:docPartBody>
    </w:docPart>
    <w:docPart>
      <w:docPartPr>
        <w:name w:val="10EF5BD8B28543BDACD63BFDF86EC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B72A0-442F-41D4-A737-0F3001294AEE}"/>
      </w:docPartPr>
      <w:docPartBody>
        <w:p w:rsidR="002A5849" w:rsidRDefault="009366CD">
          <w:pPr>
            <w:pStyle w:val="10EF5BD8B28543BDACD63BFDF86EC3B2"/>
          </w:pPr>
          <w:r w:rsidRPr="004D3011">
            <w:t>PHONE:</w:t>
          </w:r>
        </w:p>
      </w:docPartBody>
    </w:docPart>
    <w:docPart>
      <w:docPartPr>
        <w:name w:val="8DF1A9CB77AF4268B488395DD59B8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1C96-C662-4C61-B7C1-B24BF8265D16}"/>
      </w:docPartPr>
      <w:docPartBody>
        <w:p w:rsidR="002A5849" w:rsidRDefault="009366CD">
          <w:pPr>
            <w:pStyle w:val="8DF1A9CB77AF4268B488395DD59B83F6"/>
          </w:pPr>
          <w:r w:rsidRPr="004D3011">
            <w:t>EMAIL:</w:t>
          </w:r>
        </w:p>
      </w:docPartBody>
    </w:docPart>
    <w:docPart>
      <w:docPartPr>
        <w:name w:val="4CE3D74F30AC48359EBA06CAFE167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C6660-5294-43C0-927F-9F773674397E}"/>
      </w:docPartPr>
      <w:docPartBody>
        <w:p w:rsidR="002A5849" w:rsidRDefault="009366CD">
          <w:pPr>
            <w:pStyle w:val="4CE3D74F30AC48359EBA06CAFE1677F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CD"/>
    <w:rsid w:val="00256A3F"/>
    <w:rsid w:val="002A5849"/>
    <w:rsid w:val="005F6C3E"/>
    <w:rsid w:val="009366CD"/>
    <w:rsid w:val="00DE610B"/>
    <w:rsid w:val="00FA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80FEB5F7F74201AE90E3D5BE62336F">
    <w:name w:val="EC80FEB5F7F74201AE90E3D5BE62336F"/>
  </w:style>
  <w:style w:type="paragraph" w:customStyle="1" w:styleId="477CFE2D7C684269A2DD1497522F469D">
    <w:name w:val="477CFE2D7C684269A2DD1497522F469D"/>
  </w:style>
  <w:style w:type="paragraph" w:customStyle="1" w:styleId="10EF5BD8B28543BDACD63BFDF86EC3B2">
    <w:name w:val="10EF5BD8B28543BDACD63BFDF86EC3B2"/>
  </w:style>
  <w:style w:type="paragraph" w:customStyle="1" w:styleId="8DF1A9CB77AF4268B488395DD59B83F6">
    <w:name w:val="8DF1A9CB77AF4268B488395DD59B83F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CE3D74F30AC48359EBA06CAFE1677FE">
    <w:name w:val="4CE3D74F30AC48359EBA06CAFE1677F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{A256718D-2182-4A44-A18B-860E61545A48}tf00546271_win32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2021-09-08T05:04:00Z</dcterms:created>
  <dcterms:modified xsi:type="dcterms:W3CDTF">2021-12-25T13:52:00Z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